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b/>
          <w:bCs/>
        </w:rPr>
      </w:pPr>
      <w:r>
        <w:rPr>
          <w:b/>
          <w:bCs/>
        </w:rPr>
        <w:t>Project Design Phase-I</w:t>
      </w:r>
    </w:p>
    <w:p>
      <w:pPr>
        <w:jc w:val="center"/>
        <w:rPr>
          <w:b/>
          <w:bCs/>
        </w:rPr>
      </w:pPr>
      <w:r>
        <w:rPr>
          <w:b/>
          <w:bCs/>
        </w:rPr>
        <w:t>Problem Solution Fit</w:t>
      </w:r>
    </w:p>
    <w:p>
      <w:pPr>
        <w:rPr>
          <w:b/>
          <w:bCs/>
        </w:rPr>
      </w:pPr>
    </w:p>
    <w:p/>
    <w:tbl>
      <w:tblPr>
        <w:jc w:val="left"/>
        <w:tblInd w:w="0" w:type="dxa"/>
        <w:tblW w:w="9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480"/>
      </w:tblGrid>
      <w:tr>
        <w:trPr>
          <w:trHeight w:val="286"/>
        </w:trPr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Team  members</w:t>
            </w:r>
          </w:p>
        </w:tc>
        <w:tc>
          <w:tcPr>
            <w:tcW w:w="748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>
        <w:trPr>
          <w:trHeight w:val="286"/>
        </w:trPr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748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PNT2022TMID28746</w:t>
            </w:r>
            <w:bookmarkStart w:id="0" w:name="_GoBack"/>
            <w:bookmarkEnd w:id="0"/>
          </w:p>
        </w:tc>
      </w:tr>
      <w:tr>
        <w:trPr>
          <w:trHeight w:val="325"/>
        </w:trPr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48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IoT based smart crop protection system for agriculture </w:t>
            </w:r>
          </w:p>
        </w:tc>
      </w:tr>
    </w:tbl>
    <w:p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32" behindDoc="0" locked="0" layoutInCell="1" hidden="0" allowOverlap="1">
                <wp:simplePos x="0" y="0"/>
                <wp:positionH relativeFrom="column">
                  <wp:posOffset>4121784</wp:posOffset>
                </wp:positionH>
                <wp:positionV relativeFrom="paragraph">
                  <wp:posOffset>5059680</wp:posOffset>
                </wp:positionV>
                <wp:extent cx="1938020" cy="647700"/>
                <wp:effectExtent l="0" t="0" r="0" b="0"/>
                <wp:wrapNone/>
                <wp:docPr id="1" name="文本框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8020" cy="6477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"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OFFLINE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The control action is taken by the farmers to monitor the farms.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" o:spid="_x0000_s3" fillcolor="#FFFFFF" stroked="t" strokeweight="1.0pt" style="position:absolute;&#10;margin-left:324.55pt;&#10;margin-top:398.4pt;&#10;width:152.59999pt;&#10;height:51.0pt;&#10;z-index:32;&#10;mso-position-horizontal:absolute;&#10;mso-position-vertical:absolute;&#10;mso-wrap-distance-left:8.999863pt;&#10;mso-wrap-distance-right:8.999863pt;&#10;mso-wrap-style:square;">
                <v:stroke color="#000000"/>
                <v:textbox id="848" inset="2.54mm,1.27mm,2.54mm,1.27mm" o:insetmode="custom" style="layout-flow:horizontal;&#10;v-text-anchor:top;">
                  <w:txbxContent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OFFLINE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The control action is taken by the farmers to monitor the farms.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31" behindDoc="0" locked="0" layoutInCell="1" hidden="0" allowOverlap="1">
                <wp:simplePos x="0" y="0"/>
                <wp:positionH relativeFrom="column">
                  <wp:posOffset>4087494</wp:posOffset>
                </wp:positionH>
                <wp:positionV relativeFrom="paragraph">
                  <wp:posOffset>4384040</wp:posOffset>
                </wp:positionV>
                <wp:extent cx="2067560" cy="504824"/>
                <wp:effectExtent l="0" t="0" r="0" b="0"/>
                <wp:wrapNone/>
                <wp:docPr id="4" name="文本框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67560" cy="50482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5"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ONLINE: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The Data send through application for the farmers to know about the farms.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6" o:spid="_x0000_s6" fillcolor="#FFFFFF" stroked="t" strokeweight="1.0pt" style="position:absolute;&#10;margin-left:321.85pt;&#10;margin-top:345.2pt;&#10;width:162.8pt;&#10;height:39.74999pt;&#10;z-index:31;&#10;mso-position-horizontal:absolute;&#10;mso-position-vertical:absolute;&#10;mso-wrap-distance-left:8.999863pt;&#10;mso-wrap-distance-right:8.999863pt;&#10;mso-wrap-style:square;">
                <v:stroke color="#000000"/>
                <v:textbox id="849" inset="2.54mm,1.27mm,2.54mm,1.27mm" o:insetmode="custom" style="layout-flow:horizontal;&#10;v-text-anchor:top;">
                  <w:txbxContent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ONLINE: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The Data send through application for the farmers to know about the farms.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30" behindDoc="0" locked="0" layoutInCell="1" hidden="0" allowOverlap="1">
                <wp:simplePos x="0" y="0"/>
                <wp:positionH relativeFrom="column">
                  <wp:posOffset>4087494</wp:posOffset>
                </wp:positionH>
                <wp:positionV relativeFrom="paragraph">
                  <wp:posOffset>2637155</wp:posOffset>
                </wp:positionV>
                <wp:extent cx="2067560" cy="1344294"/>
                <wp:effectExtent l="0" t="0" r="0" b="0"/>
                <wp:wrapNone/>
                <wp:docPr id="7" name="文本框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67560" cy="134429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8"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Direct related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Tries to find a solution to prevent this problem 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Indirect related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Located in rural where internet connectivity might not be strong enough to facilitate fast transmission speeds.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9" o:spid="_x0000_s9" fillcolor="#FFFFFF" stroked="t" strokeweight="1.0pt" style="position:absolute;&#10;margin-left:321.85pt;&#10;margin-top:207.65pt;&#10;width:162.8pt;&#10;height:105.84999pt;&#10;z-index:30;&#10;mso-position-horizontal:absolute;&#10;mso-position-vertical:absolute;&#10;mso-wrap-distance-left:8.999863pt;&#10;mso-wrap-distance-right:8.999863pt;&#10;mso-wrap-style:square;">
                <v:stroke color="#000000"/>
                <v:textbox id="850" inset="2.54mm,1.27mm,2.54mm,1.27mm" o:insetmode="custom" style="layout-flow:horizontal;&#10;v-text-anchor:top;">
                  <w:txbxContent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Direct related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: Tries to find a solution to prevent this problem </w:t>
                      </w:r>
                    </w:p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Indirect related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: Located in rural where internet connectivity might not be strong enough to facilitate fast transmission speeds.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29" behindDoc="0" locked="0" layoutInCell="1" hidden="0" allowOverlap="1">
                <wp:simplePos x="0" y="0"/>
                <wp:positionH relativeFrom="column">
                  <wp:posOffset>4087494</wp:posOffset>
                </wp:positionH>
                <wp:positionV relativeFrom="paragraph">
                  <wp:posOffset>1640840</wp:posOffset>
                </wp:positionV>
                <wp:extent cx="2067560" cy="682625"/>
                <wp:effectExtent l="0" t="0" r="0" b="0"/>
                <wp:wrapNone/>
                <wp:docPr id="10" name="文本框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67560" cy="6826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1"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Monitor different parameters and mobile or web application make easily to farm the crop field 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2" o:spid="_x0000_s12" fillcolor="#FFFFFF" stroked="t" strokeweight="1.0pt" style="position:absolute;&#10;margin-left:321.85pt;&#10;margin-top:129.2pt;&#10;width:162.8pt;&#10;height:53.749996pt;&#10;z-index:29;&#10;mso-position-horizontal:absolute;&#10;mso-position-vertical:absolute;&#10;mso-wrap-distance-left:8.999863pt;&#10;mso-wrap-distance-right:8.999863pt;&#10;mso-wrap-style:square;">
                <v:stroke color="#000000"/>
                <v:textbox id="851" inset="2.54mm,1.27mm,2.54mm,1.27mm" o:insetmode="custom" style="layout-flow:horizontal;&#10;v-text-anchor:top;">
                  <w:txbxContent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Monitor different parameters and mobile or web application make easily to farm the crop field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26" behindDoc="0" locked="0" layoutInCell="1" hidden="0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4343400</wp:posOffset>
                </wp:positionV>
                <wp:extent cx="1978660" cy="1303019"/>
                <wp:effectExtent l="0" t="0" r="0" b="0"/>
                <wp:wrapNone/>
                <wp:docPr id="13" name="文本框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78660" cy="130301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4">
                        <w:txbxContent>
                          <w:p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“IoT based Smart crop protection system for agriculture” !! 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It help farmers grow more food on less land by protection crops from pests, diseases and  weeds as well as raising productivity per hectare.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5" o:spid="_x0000_s15" fillcolor="#FFFFFF" stroked="t" strokeweight="1.0pt" style="position:absolute;&#10;margin-left:141.85pt;&#10;margin-top:342.0pt;&#10;width:155.8pt;&#10;height:102.59998pt;&#10;z-index:26;&#10;mso-position-horizontal:absolute;&#10;mso-position-vertical:absolute;&#10;mso-wrap-distance-left:8.999863pt;&#10;mso-wrap-distance-right:8.999863pt;&#10;mso-wrap-style:square;">
                <v:stroke color="#000000"/>
                <v:textbox id="852" inset="2.54mm,1.27mm,2.54mm,1.27mm" o:insetmode="custom" style="layout-flow:horizontal;&#10;v-text-anchor:top;">
                  <w:txbxContent>
                    <w:p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“IoT based Smart crop protection system for agriculture” !! </w:t>
                      </w:r>
                    </w:p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It help farmers grow more food on less land by protection crops from pests, diseases and  weeds as well as raising productivity per hectare.</w:t>
                      </w:r>
                    </w:p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28" behindDoc="0" locked="0" layoutInCell="1" hidden="0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2637155</wp:posOffset>
                </wp:positionV>
                <wp:extent cx="2108835" cy="996315"/>
                <wp:effectExtent l="0" t="0" r="0" b="0"/>
                <wp:wrapNone/>
                <wp:docPr id="16" name="文本框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8835" cy="99631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7">
                        <w:txbxContent>
                          <w:p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1)If temperature ,PH level ,humidity &amp; light intensity makes the serious cause for  the environment.</w:t>
                            </w:r>
                          </w:p>
                          <w:p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2)Farmer affected by less productivity which will affect in their profit.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8" o:spid="_x0000_s18" fillcolor="#FFFFFF" stroked="t" strokeweight="1.0pt" style="position:absolute;&#10;margin-left:138.1pt;&#10;margin-top:207.65pt;&#10;width:166.05pt;&#10;height:78.45pt;&#10;z-index:28;&#10;mso-position-horizontal:absolute;&#10;mso-position-vertical:absolute;&#10;mso-wrap-distance-left:8.999863pt;&#10;mso-wrap-distance-right:8.999863pt;&#10;mso-wrap-style:square;">
                <v:stroke color="#000000"/>
                <v:textbox id="853" inset="2.54mm,1.27mm,2.54mm,1.27mm" o:insetmode="custom" style="layout-flow:horizontal;&#10;v-text-anchor:top;">
                  <w:txbxContent>
                    <w:p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1)If temperature ,PH level ,humidity &amp; light intensity makes the serious cause for  the environment.</w:t>
                      </w:r>
                    </w:p>
                    <w:p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2)Farmer affected by less productivity which will affect in their profit.</w:t>
                      </w:r>
                    </w:p>
                    <w:p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27" behindDoc="0" locked="0" layoutInCell="1" hidden="0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1640840</wp:posOffset>
                </wp:positionV>
                <wp:extent cx="2108835" cy="682625"/>
                <wp:effectExtent l="0" t="0" r="0" b="0"/>
                <wp:wrapNone/>
                <wp:docPr id="19" name="文本框 1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8835" cy="6826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0"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1)High adoption costs , security concerns. 2)Not aware of the implementation of IoT in agriculture.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1" o:spid="_x0000_s21" fillcolor="#FFFFFF" stroked="t" strokeweight="1.0pt" style="position:absolute;&#10;margin-left:138.1pt;&#10;margin-top:129.2pt;&#10;width:166.05pt;&#10;height:53.749996pt;&#10;z-index:27;&#10;mso-position-horizontal:absolute;&#10;mso-position-vertical:absolute;&#10;mso-wrap-distance-left:8.999863pt;&#10;mso-wrap-distance-right:8.999863pt;&#10;mso-wrap-style:square;">
                <v:stroke color="#000000"/>
                <v:textbox id="854" inset="2.54mm,1.27mm,2.54mm,1.27mm" o:insetmode="custom" style="layout-flow:horizontal;&#10;v-text-anchor:top;">
                  <w:txbxContent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1)High adoption costs , security concerns. 2)Not aware of the implementation of IoT in agriculture.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23" behindDoc="0" locked="0" layoutInCell="1" hidden="0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2637155</wp:posOffset>
                </wp:positionV>
                <wp:extent cx="1978660" cy="1344294"/>
                <wp:effectExtent l="0" t="0" r="0" b="0"/>
                <wp:wrapNone/>
                <wp:docPr id="22" name="文本框 2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78660" cy="134429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3"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It’s difficult to monitor and control 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Ain’t known if the application doesn’t work properly.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4" o:spid="_x0000_s24" fillcolor="#FFFFFF" stroked="t" strokeweight="1.0pt" style="position:absolute;&#10;margin-left:-32.25pt;&#10;margin-top:207.65pt;&#10;width:155.8pt;&#10;height:105.84999pt;&#10;z-index:23;&#10;mso-position-horizontal:absolute;&#10;mso-position-vertical:absolute;&#10;mso-wrap-distance-left:8.999863pt;&#10;mso-wrap-distance-right:8.999863pt;&#10;mso-wrap-style:square;">
                <v:stroke color="#000000"/>
                <v:textbox id="855" inset="2.54mm,1.27mm,2.54mm,1.27mm" o:insetmode="custom" style="layout-flow:horizontal;&#10;v-text-anchor:top;">
                  <w:txbxContent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It’s difficult to monitor and control 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Ain’t known if the application doesn’t work properly.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22" behindDoc="0" locked="0" layoutInCell="1" hidden="0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1640840</wp:posOffset>
                </wp:positionV>
                <wp:extent cx="1692275" cy="614045"/>
                <wp:effectExtent l="0" t="0" r="0" b="0"/>
                <wp:wrapNone/>
                <wp:docPr id="25" name="文本框 2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92275" cy="6140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6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Farmer’s ! Who’s not near his field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7" o:spid="_x0000_s27" fillcolor="#FFFFFF" stroked="t" strokeweight="1.0pt" style="position:absolute;&#10;margin-left:-32.25pt;&#10;margin-top:129.2pt;&#10;width:133.25pt;&#10;height:48.350002pt;&#10;z-index:22;&#10;mso-position-horizontal:absolute;&#10;mso-position-vertical:absolute;&#10;mso-wrap-distance-left:8.999863pt;&#10;mso-wrap-distance-right:8.999863pt;&#10;mso-wrap-style:square;">
                <v:stroke color="#000000"/>
                <v:textbox id="856" inset="2.54mm,1.27mm,2.54mm,1.27mm" o:insetmode="custom" style="layout-flow:horizontal;&#10;v-text-anchor:top;">
                  <w:txbxContent>
                    <w:p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Farmer’s ! Who’s not near his field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24" behindDoc="0" locked="0" layoutInCell="1" hidden="0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4343400</wp:posOffset>
                </wp:positionV>
                <wp:extent cx="2012950" cy="545464"/>
                <wp:effectExtent l="0" t="0" r="0" b="0"/>
                <wp:wrapNone/>
                <wp:docPr id="28" name="文本框 2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12950" cy="54546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9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Create opportunities to lift people out of poverty in developing nations. (Over 60% 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0" o:spid="_x0000_s30" fillcolor="#FFFFFF" stroked="t" strokeweight="1.0pt" style="position:absolute;&#10;margin-left:-34.95pt;&#10;margin-top:342.0pt;&#10;width:158.5pt;&#10;height:42.949986pt;&#10;z-index:24;&#10;mso-position-horizontal:absolute;&#10;mso-position-vertical:absolute;&#10;mso-wrap-distance-left:8.999863pt;&#10;mso-wrap-distance-right:8.999863pt;&#10;mso-wrap-style:square;">
                <v:stroke color="#000000"/>
                <v:textbox id="857" inset="2.54mm,1.27mm,2.54mm,1.27mm" o:insetmode="custom" style="layout-flow:horizontal;&#10;v-text-anchor:top;">
                  <w:txbxContent>
                    <w:p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Create opportunities to lift people out of poverty in developing nations. (Over 60%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25" behindDoc="0" locked="0" layoutInCell="1" hidden="0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5196204</wp:posOffset>
                </wp:positionV>
                <wp:extent cx="2129155" cy="621029"/>
                <wp:effectExtent l="0" t="0" r="0" b="0"/>
                <wp:wrapNone/>
                <wp:docPr id="31" name="文本框 3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29155" cy="6210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32"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BEFORE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Finances, Heavy work overload and conflict in relationship.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AFTER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It will easier to make more yield in field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3" o:spid="_x0000_s33" fillcolor="#FFFFFF" stroked="t" strokeweight="1.0pt" style="position:absolute;&#10;margin-left:-34.95pt;&#10;margin-top:409.15pt;&#10;width:167.65pt;&#10;height:48.899998pt;&#10;z-index:25;&#10;mso-position-horizontal:absolute;&#10;mso-position-vertical:absolute;&#10;mso-wrap-distance-left:8.999863pt;&#10;mso-wrap-distance-right:8.999863pt;&#10;mso-wrap-style:square;">
                <v:stroke color="#000000"/>
                <v:textbox id="858" inset="2.54mm,1.27mm,2.54mm,1.27mm" o:insetmode="custom" style="layout-flow:horizontal;&#10;v-text-anchor:top;">
                  <w:txbxContent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BEFORE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Finances, Heavy work overload and conflict in relationship.</w:t>
                      </w:r>
                    </w:p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AFTER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It will easier to make more yield in field</w:t>
                      </w:r>
                    </w:p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w:drawing>
          <wp:anchor distT="0" distB="0" distL="114300" distR="114300" simplePos="0" relativeHeight="21" behindDoc="0" locked="0" layoutInCell="1" hidden="0" allowOverlap="1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0" t="0" r="0" b="0"/>
            <wp:wrapNone/>
            <wp:docPr id="34" name="图片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2"/>
                    <a:srcRect t="6286" b="5707" l="1437" r="1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40245" cy="44354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A3F7F8E"/>
    <w:multiLevelType w:val="hybridMultilevel"/>
    <w:tmpl w:val="DDAA75CA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eastAsia="Droid Sans" w:cs="Droid San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7" w:lineRule="auto"/>
    </w:pPr>
    <w:rPr>
      <w:rFonts w:ascii="Droid Sans" w:eastAsia="Droid Sans" w:cs="Droid Sans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  <w:style w:type="paragraph" w:customStyle="1" w:styleId="16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35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109</TotalTime>
  <Application>Yozo_Office</Application>
  <Pages>1</Pages>
  <Words>22</Words>
  <Characters>130</Characters>
  <Lines>11</Lines>
  <Paragraphs>8</Paragraphs>
  <CharactersWithSpaces>146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pc</dc:creator>
  <cp:lastModifiedBy>vivo user</cp:lastModifiedBy>
  <cp:revision>1</cp:revision>
  <dcterms:created xsi:type="dcterms:W3CDTF">2022-10-03T02:16:00Z</dcterms:created>
  <dcterms:modified xsi:type="dcterms:W3CDTF">2022-10-19T08:08:21Z</dcterms:modified>
</cp:coreProperties>
</file>